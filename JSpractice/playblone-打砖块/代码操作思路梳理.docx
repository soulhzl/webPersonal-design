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在了解我们需要操作的项目和内容之后，在脑海中大概绘制出一个思路，但是具体对不对，要付出实践才知道你的思路是否符合代码逻辑，是否达到你所想要的效果。</w:t>
      </w: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1、首先：创建2d画布，因为我们要在画布上绘制图形。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2、其二：我将在后期操作过程中用到的参数 进行初始化，或者设置默认；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stop_status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//停止键是否有效，用来判断游戏结束后不能按停止键；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//停止动画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canvas_status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//初始未按停止键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ballRadius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//小球的尺寸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ballColor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"#f44280"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//小球颜色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//球移动速度（初始往左移动）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//往左走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//往上走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//接盘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paddleHeight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//接盘的高度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paddleWidth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//接盘的宽度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paddleWidth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//接盘位置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rightPressed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//开始之后 键盘控制接盘右移动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leftPressed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//开始之后 键盘控制接盘左移动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//bricks 顶部砖块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brickRowCount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//砖块行数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brickColumnCount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//砖块列数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//每一个砖块的宽度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//每一个装快的高度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//每一个砖块之间的距离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brickOffsetTop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//砖块整体距离顶部的距离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brickOffsetLeft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//砖块整体距离左侧的距离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//分数初始化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lives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//生命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2-1、 在设置默认之后，var一个空的数组，用来盛放砖块（也就是初始化一个二维数组来存储砖块信息）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//初始化二维数组 ，存储砖块信息 status:1砖块显示，0砖块消失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brickColumnCount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= [];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//存储列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brickRowCount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ascii="Consolas" w:hAnsi="Consolas" w:eastAsia="Consolas" w:cs="Consolas"/>
          <w:b/>
          <w:bCs/>
          <w:color w:val="D4D4D4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2-2、接下来，将我们的小球绘制出来并且放到我们的画布当中下方正中间位置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//画球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drawBall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beginPath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//beginPath() 方法在一个画布中开始子路径的一个新的集合。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ballRadius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.PI*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//创建一个圆形 底部剧中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ballColor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//规定小球颜色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 xml:space="preserve">//填充当前图像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//创建当前点到开始点的路径（绘制一条路径，形式是字母 L，然后绘制线条以返回开始点：）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将小球放置在画布中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drawBall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2-3、继续，将我们的接球滑盘绘制出来，并且放置在我们画布当中小球下方位置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//滑盘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beginPath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//beginPath() 方法在一个画布中开始子路径的一个新的集合。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paddleHeight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paddleWidth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paddleHeight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//绘制矩形 居中底部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"#0000ff"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//规定颜色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//填充颜色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//规定画盘路径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将滑盘放置在画布中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drawBall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//滑盘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2-4、接着将砖块逐个循环排列放置在画布中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//砖块放置排列 画砖块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drawBricks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brickColumnCount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brickRowCount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brickOffsetLeft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//创建一个砖块所占的宽度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brickOffsetTop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//创建一个砖块所占的高度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//砖块x轴的位置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//砖块的y轴位置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beginPath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//在一个画布中开始子路径的一个新的集合。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//绘制矩形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"#8f63cc"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//规定颜色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//填充颜色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将绘制好的砖块放置在画布中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drawBall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//滑盘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drawBricks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//砖块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2-5、在画布顶端左侧添加分数值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//分数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"16px Arial"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//文字大小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"#f44280"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//文字颜色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fillText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"Score: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//文字内容和 x轴 y轴 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将分数添加到画布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drawBall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//滑盘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drawBricks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//砖块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//分数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2-6、在画布顶端右侧添加生命值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//生命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drawLives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"16px Arial"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//文字大小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"#f44280"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//文字颜色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fillText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"Lives: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lives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//文字内容和 x轴 y轴 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将生命-值添加到画布中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drawBall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//滑盘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drawBricks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//砖块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//分数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drawLives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//生命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3、运动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3-1-、点击开始游戏让小球运动起来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//清空canvas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drawBall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//滑盘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drawBricks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//砖块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//分数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drawLives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//生命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//碰左右墙壁换方向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ballRadius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ballRadius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//到达顶部,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ballRadius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requestAnimationFrame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//动画继续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点击事件绑定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 ctx.clearRect(0, 0, canvas.width, canvas.height);//在canvas中清除全部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drawBall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//滑盘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drawBricks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//砖块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//分数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drawLives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//生命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".start"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//点击开始时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3-2、小球到达底部 如果 滑盘接到小球则改变方向，如果未接到则生命值-1，并且滑盘和小球一起回到初始位置重新开始生值归0游戏重置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//清空canvas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drawBall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//滑盘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drawBricks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//砖块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//分数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drawLives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//生命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//碰左右墙壁换方向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ballRadius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ballRadius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//到达顶部,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ballRadius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ballRadius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paddleHeight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{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//底部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paddleWidth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//盘子接住了球，改变方向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//如果盘子接不住小球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lives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//生命减少一个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lives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//游戏结束，重置参数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 drawGO(); //结束游戏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".start"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"flage"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"flage"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//设置或返回被选元素的属性值。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lives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//生命回归四条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//分数变为0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stop_status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paddleWidth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//接盘位置回归中间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}}}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requestAnimationFrame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//动画继续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3-3、当生命之为0 游戏重置之前在当前画布上添加GAME OVER 文字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//Game over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drawGO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//游戏结束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"16px Arial"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//字号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"#f44280"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//颜色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fillText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"GAME OVER"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//文字内容 和坐标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将上一步游戏结束注释解开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3-4、对接盘进行鼠标跟随移动操作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/>
          <w:bCs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/>
          <w:bCs/>
          <w:color w:val="608B4E"/>
          <w:kern w:val="0"/>
          <w:sz w:val="28"/>
          <w:szCs w:val="28"/>
          <w:shd w:val="clear" w:fill="1E1E1E"/>
          <w:lang w:val="en-US" w:eastAsia="zh-CN" w:bidi="ar"/>
        </w:rPr>
        <w:t>//移动鼠标控制接盘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mouseMoveHandler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relativeX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offsetLeft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 e.clientX 事件属性返回当事件被触发时鼠标指针向对于浏览器页面（或客户区）的水平坐标。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relativeX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relativeX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relativeX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paddleWidth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//接盘滑动的位置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在点击开始中添加事件监听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drawBall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//滑盘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drawBricks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//砖块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//分数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drawLives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//生命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".start"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//点击开始时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"mousemove"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mouseMoveHandler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//事件监听 滑盘鼠标跟随事件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对生命之为0游戏重新开始进行重置恢复初始状态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drawBall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//滑盘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drawBricks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//砖块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//分数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drawLives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//生命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".start"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//点击开始时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".start"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"flage"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"flage"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//设置或返回被选元素的属性值。//判断是否游戏结束之后可以继续点击开始游戏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///重新开始之后重置砖块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brickColumnCount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//循环列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brickRowCount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//循环行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//判断砖块是否显示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".start"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"flage"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"mousemove"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mouseMoveHandler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//事件监听 滑盘鼠标跟随事件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对滑块进行键盘左右方向键绑定操作，空格键暂停绑定操作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//键盘右键，左键控制接盘移动开关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keyDownHandler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//键盘右箭头数字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rightPressed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//键盘左箭头数字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leftPressed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//键盘空客数字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stop_status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//停止键是否有效，用来判断游戏结束后不能按停止键；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canvas_status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cancelAnimationFrame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//可以取消该次动画。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canvas_status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requestAnimationFrame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//动画继续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canvas_status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keyUpHandler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rightPressed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leftPressed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对键盘操作进行事件监听，开始之后生效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drawBall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//滑盘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drawBricks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//砖块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//分数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drawLives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//生命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".start"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//点击开始时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".start"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"flage"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"flage"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//设置或返回被选元素的属性值。//判断是否游戏结束之后可以继续点击开始游戏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///重新开始之后重置砖块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brickColumnCount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//循环列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brickRowCount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//循环行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//判断砖块是否显示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".start"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"flage"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//实时监听操作键盘和鼠标事件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"keydown"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keyDownHandler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"keyup"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keyUpHandler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"mousemove"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mouseMoveHandler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//事件监听 滑盘鼠标跟随事件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控制键盘移动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ctx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//清空canvas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drawBall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//滑盘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drawBricks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//砖块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//分数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drawLives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//生命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collisionDetection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//当球与砖块碰撞时候的条件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//碰左右墙壁换方向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ballRadius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ballRadius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//到达顶部,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ballRadius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ballRadius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paddleHeight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 {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//底部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paddleWidth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//盘子接住了球，改变方向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//如果盘子接不住小球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lives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//生命减少一个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lives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//游戏结束，重置参数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drawGO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//结束游戏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".start"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"flage"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"flage"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//设置或返回被选元素的属性值。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lives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//生命回归四条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//分数变为0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stop_status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paddleWidth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//接盘位置回归中间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//键盘控制接盘移动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rightPressed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paddleWidth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//如果右移接盘的位置小于canvas宽度-接盘宽度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leftPressed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//否则如果左移的位置大于0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requestAnimationFrame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//动画继续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最后一步对当前点击事件添加暂停效果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drawBall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drawPaddle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//滑盘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drawBricks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//砖块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//分数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drawLives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//生命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".start"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//点击开始时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stop_status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//停止键是否有效，用来判断游戏结束后不能按停止键；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".start"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"flage"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"flage"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//设置或返回被选元素的属性值。//判断是否游戏结束之后可以继续点击开始游戏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///重新开始之后重置砖块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brickColumnCount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//循环列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brickRowCount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//循环行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bricks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//判断砖块是否显示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".start"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"flage"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//实时监听操作键盘和鼠标事件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"keydown"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keyDownHandler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"keyup"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keyUpHandler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"mousemove"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mouseMoveHandler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16"/>
          <w:szCs w:val="16"/>
          <w:shd w:val="clear" w:fill="1E1E1E"/>
          <w:lang w:val="en-US" w:eastAsia="zh-CN" w:bidi="ar"/>
        </w:rPr>
        <w:t>//事件监听 滑盘鼠标跟随事件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9689F"/>
    <w:multiLevelType w:val="singleLevel"/>
    <w:tmpl w:val="0739689F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807F7"/>
    <w:rsid w:val="02B72828"/>
    <w:rsid w:val="035F4810"/>
    <w:rsid w:val="0361027B"/>
    <w:rsid w:val="04623058"/>
    <w:rsid w:val="046B1ABF"/>
    <w:rsid w:val="048902B0"/>
    <w:rsid w:val="06733D1D"/>
    <w:rsid w:val="069D2996"/>
    <w:rsid w:val="085D2F6D"/>
    <w:rsid w:val="0A4E225D"/>
    <w:rsid w:val="0B683424"/>
    <w:rsid w:val="10957ABD"/>
    <w:rsid w:val="109A01E7"/>
    <w:rsid w:val="116500DF"/>
    <w:rsid w:val="126667C3"/>
    <w:rsid w:val="12F07E32"/>
    <w:rsid w:val="12FC113D"/>
    <w:rsid w:val="14067C08"/>
    <w:rsid w:val="140A2079"/>
    <w:rsid w:val="150F45E8"/>
    <w:rsid w:val="15725CC3"/>
    <w:rsid w:val="15974115"/>
    <w:rsid w:val="15A77D0A"/>
    <w:rsid w:val="17FE4EE2"/>
    <w:rsid w:val="1CDA1C31"/>
    <w:rsid w:val="20B35F67"/>
    <w:rsid w:val="2288442B"/>
    <w:rsid w:val="242273C1"/>
    <w:rsid w:val="24C807F7"/>
    <w:rsid w:val="25B96C9D"/>
    <w:rsid w:val="287D113A"/>
    <w:rsid w:val="292E3B7A"/>
    <w:rsid w:val="2CAA2FEA"/>
    <w:rsid w:val="2F6F5432"/>
    <w:rsid w:val="323B382C"/>
    <w:rsid w:val="33A4752E"/>
    <w:rsid w:val="35950606"/>
    <w:rsid w:val="391D2A28"/>
    <w:rsid w:val="39A877DA"/>
    <w:rsid w:val="39CA6320"/>
    <w:rsid w:val="3E043941"/>
    <w:rsid w:val="3E360129"/>
    <w:rsid w:val="3E4738FD"/>
    <w:rsid w:val="427B5121"/>
    <w:rsid w:val="433A0FDD"/>
    <w:rsid w:val="44B75847"/>
    <w:rsid w:val="45262BCC"/>
    <w:rsid w:val="47B84371"/>
    <w:rsid w:val="49B142A5"/>
    <w:rsid w:val="4AEE1A27"/>
    <w:rsid w:val="4B581DE1"/>
    <w:rsid w:val="4E5C5BBA"/>
    <w:rsid w:val="50607902"/>
    <w:rsid w:val="51ED2DD4"/>
    <w:rsid w:val="5322364C"/>
    <w:rsid w:val="53EA771B"/>
    <w:rsid w:val="570754FF"/>
    <w:rsid w:val="5862471D"/>
    <w:rsid w:val="59F3443C"/>
    <w:rsid w:val="5BAC793D"/>
    <w:rsid w:val="5C285D69"/>
    <w:rsid w:val="5DDC22DB"/>
    <w:rsid w:val="5EB74116"/>
    <w:rsid w:val="602E52AF"/>
    <w:rsid w:val="631D13A5"/>
    <w:rsid w:val="63CB5439"/>
    <w:rsid w:val="65893789"/>
    <w:rsid w:val="670403DF"/>
    <w:rsid w:val="6C8F569F"/>
    <w:rsid w:val="6D535020"/>
    <w:rsid w:val="6DD62DD9"/>
    <w:rsid w:val="70B1257F"/>
    <w:rsid w:val="742F335E"/>
    <w:rsid w:val="789C76D3"/>
    <w:rsid w:val="79D113CA"/>
    <w:rsid w:val="7A1F4966"/>
    <w:rsid w:val="7D515CA6"/>
    <w:rsid w:val="7EE44DBD"/>
    <w:rsid w:val="7F26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936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2018-07-14T08:06:00Z</dcterms:created>
  <dc:creator>世态炎凉1402457166</dc:creator>
  <cp:lastModifiedBy>世态炎凉1402457166</cp:lastModifiedBy>
  <dcterms:modified xsi:type="dcterms:W3CDTF">2018-07-14T09:38:04Z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